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7"/>
        <w:gridCol w:w="3646"/>
      </w:tblGrid>
      <w:tr w:rsidR="001B420B" w:rsidRPr="00F40E66" w14:paraId="3DCCE821" w14:textId="77777777" w:rsidTr="001B420B">
        <w:trPr>
          <w:trHeight w:val="281"/>
        </w:trPr>
        <w:tc>
          <w:tcPr>
            <w:tcW w:w="1413" w:type="dxa"/>
          </w:tcPr>
          <w:p w14:paraId="54D88801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16" w:type="dxa"/>
          </w:tcPr>
          <w:p w14:paraId="11E67AA3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302" w:type="dxa"/>
          </w:tcPr>
          <w:p w14:paraId="51FB84BF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7" w:type="dxa"/>
          </w:tcPr>
          <w:p w14:paraId="392082CE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51" w:type="dxa"/>
          </w:tcPr>
          <w:p w14:paraId="2F46F67F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57" w:type="dxa"/>
          </w:tcPr>
          <w:p w14:paraId="506B41EC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0D60466A" w14:textId="77777777" w:rsidTr="001B420B">
        <w:tc>
          <w:tcPr>
            <w:tcW w:w="1413" w:type="dxa"/>
          </w:tcPr>
          <w:p w14:paraId="78F21B51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16" w:type="dxa"/>
          </w:tcPr>
          <w:p w14:paraId="7B0EF0C0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021</w:t>
            </w:r>
          </w:p>
        </w:tc>
        <w:tc>
          <w:tcPr>
            <w:tcW w:w="1302" w:type="dxa"/>
          </w:tcPr>
          <w:p w14:paraId="0736FF8C" w14:textId="77777777" w:rsidR="001B420B" w:rsidRPr="00F40E66" w:rsidRDefault="00DB482F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</w:p>
        </w:tc>
        <w:tc>
          <w:tcPr>
            <w:tcW w:w="817" w:type="dxa"/>
          </w:tcPr>
          <w:p w14:paraId="63F652D5" w14:textId="51A5E078" w:rsidR="001B420B" w:rsidRPr="00F40E66" w:rsidRDefault="00AE195A" w:rsidP="00F40E66">
            <w:pPr>
              <w:pStyle w:val="a4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A</w:t>
            </w:r>
          </w:p>
        </w:tc>
        <w:tc>
          <w:tcPr>
            <w:tcW w:w="2551" w:type="dxa"/>
          </w:tcPr>
          <w:p w14:paraId="7BD49F53" w14:textId="027DA729" w:rsidR="001B420B" w:rsidRPr="00F40E66" w:rsidRDefault="00AE195A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  <w:r>
              <w:rPr>
                <w:rFonts w:ascii="Meiryo UI" w:eastAsia="Meiryo UI" w:hAnsi="Meiryo UI"/>
              </w:rPr>
              <w:t>0120040</w:t>
            </w:r>
          </w:p>
        </w:tc>
        <w:tc>
          <w:tcPr>
            <w:tcW w:w="3657" w:type="dxa"/>
          </w:tcPr>
          <w:p w14:paraId="26F12D36" w14:textId="18164B0F" w:rsidR="001B420B" w:rsidRPr="00F40E66" w:rsidRDefault="00AE195A" w:rsidP="00F40E66">
            <w:pPr>
              <w:pStyle w:val="a4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髙橋美優</w:t>
            </w:r>
          </w:p>
        </w:tc>
      </w:tr>
    </w:tbl>
    <w:p w14:paraId="417A0329" w14:textId="77777777" w:rsidR="00F40E66" w:rsidRPr="009B58D6" w:rsidRDefault="00F40E66">
      <w:pPr>
        <w:rPr>
          <w:rFonts w:ascii="Meiryo UI" w:eastAsia="Meiryo UI" w:hAnsi="Meiryo UI"/>
        </w:rPr>
      </w:pPr>
      <w:r w:rsidRPr="009B58D6">
        <w:rPr>
          <w:rFonts w:ascii="Meiryo UI" w:eastAsia="Meiryo UI" w:hAnsi="Meiryo UI" w:hint="eastAsia"/>
        </w:rPr>
        <w:t>レポートは最大</w:t>
      </w:r>
      <w:r w:rsidR="00834568">
        <w:rPr>
          <w:rFonts w:ascii="Meiryo UI" w:eastAsia="Meiryo UI" w:hAnsi="Meiryo UI" w:hint="eastAsia"/>
        </w:rPr>
        <w:t>5</w:t>
      </w:r>
      <w:r w:rsidRPr="009B58D6">
        <w:rPr>
          <w:rFonts w:ascii="Meiryo UI" w:eastAsia="Meiryo UI" w:hAnsi="Meiryo UI" w:hint="eastAsia"/>
        </w:rPr>
        <w:t>ページ以内とします。</w:t>
      </w:r>
      <w:r w:rsidR="003C1CB1" w:rsidRPr="009B58D6">
        <w:rPr>
          <w:rFonts w:ascii="Meiryo UI" w:eastAsia="Meiryo UI" w:hAnsi="Meiryo UI" w:hint="eastAsia"/>
        </w:rPr>
        <w:t>ページ数や文字数よりも、わかりやすく書けているかどうかが、点数アップの分かれ目です。</w:t>
      </w:r>
    </w:p>
    <w:p w14:paraId="00D80DA5" w14:textId="77777777" w:rsidR="003C1CB1" w:rsidRDefault="009B58D6">
      <w:pPr>
        <w:rPr>
          <w:rFonts w:ascii="Meiryo UI" w:eastAsia="Meiryo UI" w:hAnsi="Meiryo UI"/>
        </w:rPr>
      </w:pPr>
      <w:r w:rsidRPr="009B58D6">
        <w:rPr>
          <w:rFonts w:ascii="Meiryo UI" w:eastAsia="Meiryo UI" w:hAnsi="Meiryo UI" w:hint="eastAsia"/>
        </w:rPr>
        <w:t>GoogleスプレッドシートをもとにA</w:t>
      </w:r>
      <w:r w:rsidRPr="009B58D6">
        <w:rPr>
          <w:rFonts w:ascii="Meiryo UI" w:eastAsia="Meiryo UI" w:hAnsi="Meiryo UI"/>
        </w:rPr>
        <w:t>PI</w:t>
      </w:r>
      <w:r w:rsidRPr="009B58D6">
        <w:rPr>
          <w:rFonts w:ascii="Meiryo UI" w:eastAsia="Meiryo UI" w:hAnsi="Meiryo UI" w:hint="eastAsia"/>
        </w:rPr>
        <w:t>を作成</w:t>
      </w:r>
      <w:r w:rsidR="00EC05FE">
        <w:rPr>
          <w:rFonts w:ascii="Meiryo UI" w:eastAsia="Meiryo UI" w:hAnsi="Meiryo UI" w:hint="eastAsia"/>
        </w:rPr>
        <w:t>し、下記を行ってください。</w:t>
      </w:r>
    </w:p>
    <w:p w14:paraId="7B902CEF" w14:textId="77777777" w:rsidR="00EC05FE" w:rsidRPr="00EC05FE" w:rsidRDefault="00EC05FE">
      <w:pPr>
        <w:rPr>
          <w:rFonts w:ascii="Meiryo UI" w:eastAsia="Meiryo UI" w:hAnsi="Meiryo UI"/>
        </w:rPr>
      </w:pPr>
    </w:p>
    <w:p w14:paraId="6518BD4A" w14:textId="77777777" w:rsidR="00DB482F" w:rsidRPr="009B58D6" w:rsidRDefault="00DB482F" w:rsidP="00DB482F">
      <w:pPr>
        <w:pStyle w:val="a4"/>
        <w:numPr>
          <w:ilvl w:val="0"/>
          <w:numId w:val="8"/>
        </w:numPr>
        <w:rPr>
          <w:rFonts w:ascii="Meiryo UI" w:eastAsia="Meiryo UI" w:hAnsi="Meiryo UI"/>
          <w:szCs w:val="21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Google スプレッドシートをもとに作成したAPI について、以下を報告すること</w:t>
      </w:r>
      <w:r w:rsidR="00734A6C" w:rsidRPr="009B58D6">
        <w:rPr>
          <w:rStyle w:val="eop"/>
          <w:rFonts w:ascii="Meiryo UI" w:eastAsia="Meiryo UI" w:hAnsi="Meiryo UI" w:hint="eastAsia"/>
          <w:szCs w:val="21"/>
        </w:rPr>
        <w:t>。</w:t>
      </w:r>
    </w:p>
    <w:p w14:paraId="6C86DC82" w14:textId="624DC803" w:rsidR="00AE195A" w:rsidRDefault="00DB482F" w:rsidP="00AE195A">
      <w:pPr>
        <w:pStyle w:val="a4"/>
        <w:numPr>
          <w:ilvl w:val="1"/>
          <w:numId w:val="8"/>
        </w:numPr>
        <w:rPr>
          <w:rStyle w:val="eop"/>
          <w:rFonts w:ascii="Meiryo UI" w:eastAsia="Meiryo UI" w:hAnsi="Meiryo UI"/>
          <w:szCs w:val="21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作成した独自データの概要(2行くらいで説明せよ)</w:t>
      </w:r>
      <w:r w:rsidRPr="009B58D6">
        <w:rPr>
          <w:rStyle w:val="eop"/>
          <w:rFonts w:ascii="Meiryo UI" w:eastAsia="Meiryo UI" w:hAnsi="Meiryo UI" w:hint="eastAsia"/>
          <w:szCs w:val="21"/>
        </w:rPr>
        <w:t> </w:t>
      </w:r>
    </w:p>
    <w:p w14:paraId="5CFF09E8" w14:textId="77777777" w:rsidR="00874626" w:rsidRDefault="00874626" w:rsidP="00874626">
      <w:pPr>
        <w:pStyle w:val="a4"/>
        <w:ind w:left="840"/>
        <w:rPr>
          <w:rStyle w:val="eop"/>
          <w:rFonts w:ascii="Meiryo UI" w:eastAsia="Meiryo UI" w:hAnsi="Meiryo UI" w:hint="eastAsia"/>
          <w:szCs w:val="21"/>
        </w:rPr>
      </w:pPr>
    </w:p>
    <w:p w14:paraId="77EE322A" w14:textId="77777777" w:rsidR="00483A14" w:rsidRDefault="00AE195A" w:rsidP="00483A14">
      <w:pPr>
        <w:pStyle w:val="a4"/>
        <w:ind w:left="840"/>
        <w:rPr>
          <w:rStyle w:val="eop"/>
          <w:rFonts w:ascii="Meiryo UI" w:eastAsia="Meiryo UI" w:hAnsi="Meiryo UI"/>
          <w:szCs w:val="21"/>
        </w:rPr>
      </w:pPr>
      <w:r>
        <w:rPr>
          <w:rStyle w:val="eop"/>
          <w:rFonts w:ascii="Meiryo UI" w:eastAsia="Meiryo UI" w:hAnsi="Meiryo UI" w:hint="eastAsia"/>
          <w:szCs w:val="21"/>
        </w:rPr>
        <w:t>・私が作成した独自データは、</w:t>
      </w:r>
      <w:r>
        <w:rPr>
          <w:rStyle w:val="eop"/>
          <w:rFonts w:ascii="Meiryo UI" w:eastAsia="Meiryo UI" w:hAnsi="Meiryo UI"/>
          <w:szCs w:val="21"/>
        </w:rPr>
        <w:t>K-POP</w:t>
      </w:r>
      <w:r w:rsidR="00483A14">
        <w:rPr>
          <w:rStyle w:val="eop"/>
          <w:rFonts w:ascii="Meiryo UI" w:eastAsia="Meiryo UI" w:hAnsi="Meiryo UI" w:hint="eastAsia"/>
          <w:szCs w:val="21"/>
        </w:rPr>
        <w:t>アイドルの</w:t>
      </w:r>
      <w:r w:rsidR="00483A14">
        <w:rPr>
          <w:rStyle w:val="eop"/>
          <w:rFonts w:ascii="Meiryo UI" w:eastAsia="Meiryo UI" w:hAnsi="Meiryo UI"/>
          <w:szCs w:val="21"/>
        </w:rPr>
        <w:t>BTS</w:t>
      </w:r>
      <w:r w:rsidR="00483A14">
        <w:rPr>
          <w:rStyle w:val="eop"/>
          <w:rFonts w:ascii="Meiryo UI" w:eastAsia="Meiryo UI" w:hAnsi="Meiryo UI" w:hint="eastAsia"/>
          <w:szCs w:val="21"/>
        </w:rPr>
        <w:t>についてです。１億回再生されている</w:t>
      </w:r>
      <w:r w:rsidR="00483A14">
        <w:rPr>
          <w:rStyle w:val="eop"/>
          <w:rFonts w:ascii="Meiryo UI" w:eastAsia="Meiryo UI" w:hAnsi="Meiryo UI"/>
          <w:szCs w:val="21"/>
        </w:rPr>
        <w:t>MV</w:t>
      </w:r>
      <w:r w:rsidR="00483A14">
        <w:rPr>
          <w:rStyle w:val="eop"/>
          <w:rFonts w:ascii="Meiryo UI" w:eastAsia="Meiryo UI" w:hAnsi="Meiryo UI" w:hint="eastAsia"/>
          <w:szCs w:val="21"/>
        </w:rPr>
        <w:t>だけを選んでデータに</w:t>
      </w:r>
    </w:p>
    <w:p w14:paraId="4D770608" w14:textId="71404C1C" w:rsidR="00AE195A" w:rsidRDefault="00483A14" w:rsidP="00483A14">
      <w:pPr>
        <w:pStyle w:val="a4"/>
        <w:ind w:left="840" w:firstLineChars="50" w:firstLine="105"/>
        <w:rPr>
          <w:rStyle w:val="eop"/>
          <w:rFonts w:ascii="Meiryo UI" w:eastAsia="Meiryo UI" w:hAnsi="Meiryo UI"/>
          <w:szCs w:val="21"/>
        </w:rPr>
      </w:pPr>
      <w:r>
        <w:rPr>
          <w:rStyle w:val="eop"/>
          <w:rFonts w:ascii="Meiryo UI" w:eastAsia="Meiryo UI" w:hAnsi="Meiryo UI" w:hint="eastAsia"/>
          <w:szCs w:val="21"/>
        </w:rPr>
        <w:t>しました。</w:t>
      </w:r>
    </w:p>
    <w:p w14:paraId="4AB4BF03" w14:textId="77777777" w:rsidR="00874626" w:rsidRPr="00AE195A" w:rsidRDefault="00874626" w:rsidP="00483A14">
      <w:pPr>
        <w:pStyle w:val="a4"/>
        <w:ind w:left="840" w:firstLineChars="50" w:firstLine="105"/>
        <w:rPr>
          <w:rFonts w:ascii="Meiryo UI" w:eastAsia="Meiryo UI" w:hAnsi="Meiryo UI" w:hint="eastAsia"/>
          <w:szCs w:val="21"/>
        </w:rPr>
      </w:pPr>
    </w:p>
    <w:p w14:paraId="2CDF6149" w14:textId="0E773F95" w:rsidR="00DB482F" w:rsidRDefault="00DB482F" w:rsidP="00DB482F">
      <w:pPr>
        <w:pStyle w:val="a4"/>
        <w:numPr>
          <w:ilvl w:val="1"/>
          <w:numId w:val="8"/>
        </w:numPr>
        <w:rPr>
          <w:rStyle w:val="eop"/>
          <w:rFonts w:ascii="Meiryo UI" w:eastAsia="Meiryo UI" w:hAnsi="Meiryo UI"/>
          <w:szCs w:val="21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作成したGoogle スプレッドシートのURL</w:t>
      </w:r>
      <w:r w:rsidRPr="009B58D6">
        <w:rPr>
          <w:rStyle w:val="eop"/>
          <w:rFonts w:ascii="Meiryo UI" w:eastAsia="Meiryo UI" w:hAnsi="Meiryo UI" w:hint="eastAsia"/>
          <w:szCs w:val="21"/>
        </w:rPr>
        <w:t> </w:t>
      </w:r>
    </w:p>
    <w:p w14:paraId="6AFCE417" w14:textId="77777777" w:rsidR="00874626" w:rsidRDefault="00874626" w:rsidP="00483A14">
      <w:pPr>
        <w:pStyle w:val="a4"/>
        <w:ind w:left="840"/>
        <w:rPr>
          <w:rFonts w:ascii="Meiryo UI" w:eastAsia="Meiryo UI" w:hAnsi="Meiryo UI"/>
          <w:szCs w:val="21"/>
        </w:rPr>
      </w:pPr>
    </w:p>
    <w:p w14:paraId="7575A4B2" w14:textId="4574FAE5" w:rsidR="00790F83" w:rsidRPr="00790F83" w:rsidRDefault="00790F83" w:rsidP="00790F83">
      <w:pPr>
        <w:pStyle w:val="a4"/>
        <w:ind w:left="84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>・</w:t>
      </w:r>
      <w:r w:rsidRPr="00790F83">
        <w:rPr>
          <w:rFonts w:ascii="Meiryo UI" w:eastAsia="Meiryo UI" w:hAnsi="Meiryo UI" w:hint="cs"/>
          <w:szCs w:val="21"/>
        </w:rPr>
        <w:t> </w:t>
      </w:r>
      <w:hyperlink r:id="rId8" w:anchor="gid=0" w:tgtFrame="_blank" w:history="1">
        <w:r w:rsidRPr="00790F83">
          <w:rPr>
            <w:rStyle w:val="aa"/>
            <w:rFonts w:ascii="Meiryo UI" w:eastAsia="Meiryo UI" w:hAnsi="Meiryo UI" w:hint="cs"/>
            <w:szCs w:val="21"/>
          </w:rPr>
          <w:t>https://docs.google.com/spreadsheets/d/14PVwfdJ7P1yhoKx8w0_9MbNAq_Jl7q0kqyJoncfP6Gk/edit#gid=0</w:t>
        </w:r>
      </w:hyperlink>
    </w:p>
    <w:p w14:paraId="06EB9ECD" w14:textId="77777777" w:rsidR="00874626" w:rsidRPr="00790F83" w:rsidRDefault="00874626" w:rsidP="00483A14">
      <w:pPr>
        <w:pStyle w:val="a4"/>
        <w:ind w:left="840"/>
        <w:rPr>
          <w:rFonts w:ascii="Meiryo UI" w:eastAsia="Meiryo UI" w:hAnsi="Meiryo UI" w:hint="eastAsia"/>
          <w:szCs w:val="21"/>
        </w:rPr>
      </w:pPr>
    </w:p>
    <w:p w14:paraId="10A40737" w14:textId="02C727B1" w:rsidR="00DB482F" w:rsidRDefault="00DB482F" w:rsidP="00DB482F">
      <w:pPr>
        <w:pStyle w:val="a4"/>
        <w:numPr>
          <w:ilvl w:val="1"/>
          <w:numId w:val="8"/>
        </w:numPr>
        <w:rPr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APIエンドポイントのURL</w:t>
      </w:r>
      <w:r w:rsidRPr="009B58D6">
        <w:rPr>
          <w:rStyle w:val="bcx8"/>
          <w:rFonts w:ascii="Meiryo UI" w:eastAsia="Meiryo UI" w:hAnsi="Meiryo UI" w:hint="eastAsia"/>
          <w:szCs w:val="21"/>
        </w:rPr>
        <w:t> </w:t>
      </w:r>
      <w:r w:rsidRPr="009B58D6">
        <w:rPr>
          <w:rFonts w:ascii="Meiryo UI" w:eastAsia="Meiryo UI" w:hAnsi="Meiryo UI" w:hint="eastAsia"/>
        </w:rPr>
        <w:br/>
      </w:r>
    </w:p>
    <w:p w14:paraId="5DF34431" w14:textId="12A41CF2" w:rsidR="00790F83" w:rsidRPr="00790F83" w:rsidRDefault="00790F83" w:rsidP="00790F83">
      <w:pPr>
        <w:widowControl/>
        <w:ind w:firstLineChars="350" w:firstLine="8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Miriam Libre" w:eastAsia="ＭＳ Ｐゴシック" w:hAnsi="Miriam Libre" w:cs="Miriam Libre" w:hint="eastAsia"/>
          <w:color w:val="6B7C93"/>
          <w:kern w:val="0"/>
          <w:sz w:val="24"/>
          <w:szCs w:val="24"/>
          <w:shd w:val="clear" w:color="auto" w:fill="FFFFFF"/>
        </w:rPr>
        <w:t>・</w:t>
      </w:r>
      <w:r w:rsidRPr="00790F83">
        <w:rPr>
          <w:rFonts w:ascii="Miriam Libre" w:eastAsia="ＭＳ Ｐゴシック" w:hAnsi="Miriam Libre" w:cs="Miriam Libre" w:hint="cs"/>
          <w:color w:val="6B7C93"/>
          <w:kern w:val="0"/>
          <w:sz w:val="24"/>
          <w:szCs w:val="24"/>
          <w:shd w:val="clear" w:color="auto" w:fill="FFFFFF"/>
        </w:rPr>
        <w:t> </w:t>
      </w:r>
      <w:hyperlink r:id="rId9" w:tgtFrame="_blank" w:history="1">
        <w:r w:rsidRPr="00790F83">
          <w:rPr>
            <w:rFonts w:ascii="Miriam Libre" w:eastAsia="ＭＳ Ｐゴシック" w:hAnsi="Miriam Libre" w:cs="Miriam Libre" w:hint="cs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https://sheetdb.io/api/v1/x75imnxuswnfp</w:t>
        </w:r>
      </w:hyperlink>
    </w:p>
    <w:p w14:paraId="48951E52" w14:textId="77777777" w:rsidR="003C1CB1" w:rsidRPr="00790F83" w:rsidRDefault="003C1CB1" w:rsidP="003C1CB1">
      <w:pPr>
        <w:pStyle w:val="a4"/>
        <w:rPr>
          <w:rFonts w:ascii="Meiryo UI" w:eastAsia="Meiryo UI" w:hAnsi="Meiryo UI" w:hint="eastAsia"/>
        </w:rPr>
      </w:pPr>
    </w:p>
    <w:p w14:paraId="1BB90D14" w14:textId="77777777" w:rsidR="00DB482F" w:rsidRPr="009B58D6" w:rsidRDefault="00DB482F" w:rsidP="00DB482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Meiryo UI" w:eastAsia="Meiryo UI" w:hAnsi="Meiryo UI"/>
          <w:sz w:val="21"/>
          <w:szCs w:val="21"/>
        </w:rPr>
      </w:pPr>
      <w:r w:rsidRPr="009B58D6">
        <w:rPr>
          <w:rStyle w:val="normaltextrun"/>
          <w:rFonts w:ascii="Meiryo UI" w:eastAsia="Meiryo UI" w:hAnsi="Meiryo UI" w:hint="eastAsia"/>
          <w:sz w:val="21"/>
          <w:szCs w:val="21"/>
        </w:rPr>
        <w:t>作成したAPIについて、POSTMANなどによる</w:t>
      </w:r>
      <w:r w:rsidR="00E47BDE" w:rsidRPr="009B58D6">
        <w:rPr>
          <w:rStyle w:val="normaltextrun"/>
          <w:rFonts w:ascii="Meiryo UI" w:eastAsia="Meiryo UI" w:hAnsi="Meiryo UI" w:hint="eastAsia"/>
          <w:sz w:val="21"/>
          <w:szCs w:val="21"/>
        </w:rPr>
        <w:t>GETにおける</w:t>
      </w:r>
      <w:r w:rsidRPr="009B58D6">
        <w:rPr>
          <w:rStyle w:val="normaltextrun"/>
          <w:rFonts w:ascii="Meiryo UI" w:eastAsia="Meiryo UI" w:hAnsi="Meiryo UI" w:hint="eastAsia"/>
          <w:sz w:val="21"/>
          <w:szCs w:val="21"/>
        </w:rPr>
        <w:t>パラメータおよび検索の確認。</w:t>
      </w:r>
      <w:r w:rsidRPr="009B58D6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25377137" w14:textId="77777777" w:rsidR="009C318E" w:rsidRDefault="00DB482F" w:rsidP="009C31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 w:rsidRPr="009B58D6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パラメータの使用</w:t>
      </w:r>
      <w:r w:rsidRPr="009B58D6">
        <w:rPr>
          <w:rStyle w:val="normaltextrun"/>
          <w:rFonts w:ascii="Cambria Math" w:eastAsia="Meiryo UI" w:hAnsi="Cambria Math" w:cs="Cambria Math"/>
          <w:color w:val="000000"/>
          <w:sz w:val="21"/>
          <w:szCs w:val="21"/>
          <w:shd w:val="clear" w:color="auto" w:fill="FFFFFF"/>
        </w:rPr>
        <w:t> </w:t>
      </w:r>
      <w:r w:rsidRPr="009B58D6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 </w:t>
      </w:r>
      <w:r w:rsidRPr="009B58D6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7AB651B8" w14:textId="75EB9DCD" w:rsidR="008B070D" w:rsidRDefault="009C318E" w:rsidP="008B070D">
      <w:pPr>
        <w:pStyle w:val="paragraph"/>
        <w:numPr>
          <w:ilvl w:val="2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proofErr w:type="spellStart"/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sort_order</w:t>
      </w:r>
      <w:proofErr w:type="spellEnd"/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(並び替え, 降順)</w:t>
      </w:r>
      <w:r w:rsidRPr="009C318E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21F0B7C1" w14:textId="30854E17" w:rsidR="00582D3A" w:rsidRPr="00582D3A" w:rsidRDefault="00582D3A" w:rsidP="00582D3A">
      <w:pPr>
        <w:pStyle w:val="paragraph"/>
        <w:spacing w:before="0" w:beforeAutospacing="0" w:after="0" w:afterAutospacing="0"/>
        <w:ind w:left="1260"/>
        <w:textAlignment w:val="baseline"/>
        <w:rPr>
          <w:rStyle w:val="eop"/>
          <w:rFonts w:ascii="Meiryo UI" w:eastAsia="Meiryo UI" w:hAnsi="Meiryo UI" w:hint="eastAsia"/>
          <w:sz w:val="21"/>
          <w:szCs w:val="21"/>
        </w:rPr>
      </w:pPr>
      <w:hyperlink r:id="rId10" w:history="1">
        <w:r w:rsidRPr="00A850BC">
          <w:rPr>
            <w:rStyle w:val="aa"/>
            <w:rFonts w:ascii="Meiryo UI" w:eastAsia="Meiryo UI" w:hAnsi="Meiryo UI"/>
            <w:sz w:val="21"/>
            <w:szCs w:val="21"/>
          </w:rPr>
          <w:t>https://sheetdb.io/api/v1/x75imnxuswnfp?srot_order=descend</w:t>
        </w:r>
      </w:hyperlink>
    </w:p>
    <w:p w14:paraId="03B99D13" w14:textId="051183B4" w:rsidR="009C318E" w:rsidRPr="00582D3A" w:rsidRDefault="009C318E" w:rsidP="009C318E">
      <w:pPr>
        <w:pStyle w:val="paragraph"/>
        <w:numPr>
          <w:ilvl w:val="2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limit/offset (ページネーション)  </w:t>
      </w:r>
      <w:r w:rsidRPr="009C318E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6B23A02B" w14:textId="695C042A" w:rsidR="00582D3A" w:rsidRPr="00582D3A" w:rsidRDefault="00582D3A" w:rsidP="00582D3A">
      <w:pPr>
        <w:pStyle w:val="paragraph"/>
        <w:spacing w:before="0" w:beforeAutospacing="0" w:after="0" w:afterAutospacing="0"/>
        <w:ind w:left="1260"/>
        <w:textAlignment w:val="baseline"/>
        <w:rPr>
          <w:rStyle w:val="eop"/>
          <w:rFonts w:ascii="Meiryo UI" w:eastAsia="Meiryo UI" w:hAnsi="Meiryo UI" w:hint="eastAsia"/>
          <w:sz w:val="21"/>
          <w:szCs w:val="21"/>
        </w:rPr>
      </w:pPr>
      <w:hyperlink r:id="rId11" w:history="1">
        <w:r w:rsidRPr="00A850BC">
          <w:rPr>
            <w:rStyle w:val="aa"/>
            <w:rFonts w:ascii="Meiryo UI" w:eastAsia="Meiryo UI" w:hAnsi="Meiryo UI"/>
            <w:sz w:val="21"/>
            <w:szCs w:val="21"/>
          </w:rPr>
          <w:t>https://sheetdb.io/api/v1/x75imnxuswnfp?limit=10&amp;offset=7</w:t>
        </w:r>
      </w:hyperlink>
    </w:p>
    <w:p w14:paraId="02CBA51E" w14:textId="7710C0F6" w:rsidR="00DB482F" w:rsidRPr="00165B0E" w:rsidRDefault="009C318E" w:rsidP="009C318E">
      <w:pPr>
        <w:pStyle w:val="paragraph"/>
        <w:numPr>
          <w:ilvl w:val="2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search (</w:t>
      </w:r>
      <w:r w:rsidRPr="009C318E">
        <w:rPr>
          <w:rStyle w:val="spellingerror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検索</w:t>
      </w: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)</w:t>
      </w:r>
      <w:r w:rsidR="00DB482F" w:rsidRPr="009C318E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58C787FD" w14:textId="557A8EA3" w:rsidR="00165B0E" w:rsidRDefault="009316BB" w:rsidP="00165B0E">
      <w:pPr>
        <w:pStyle w:val="paragraph"/>
        <w:spacing w:before="0" w:beforeAutospacing="0" w:after="0" w:afterAutospacing="0"/>
        <w:ind w:left="1260"/>
        <w:textAlignment w:val="baseline"/>
        <w:rPr>
          <w:rFonts w:ascii="Meiryo UI" w:eastAsia="Meiryo UI" w:hAnsi="Meiryo UI"/>
          <w:sz w:val="21"/>
          <w:szCs w:val="21"/>
        </w:rPr>
      </w:pPr>
      <w:hyperlink r:id="rId12" w:history="1">
        <w:r w:rsidRPr="00A850BC">
          <w:rPr>
            <w:rStyle w:val="aa"/>
            <w:rFonts w:ascii="Meiryo UI" w:eastAsia="Meiryo UI" w:hAnsi="Meiryo UI"/>
            <w:sz w:val="21"/>
            <w:szCs w:val="21"/>
          </w:rPr>
          <w:t>https://sheetdb.io/api/v1/x75imnxuswnfp/search?id=1</w:t>
        </w:r>
      </w:hyperlink>
    </w:p>
    <w:p w14:paraId="5067D014" w14:textId="77777777" w:rsidR="00F40E66" w:rsidRPr="009B58D6" w:rsidRDefault="00F40E66">
      <w:pPr>
        <w:rPr>
          <w:rFonts w:ascii="Meiryo UI" w:eastAsia="Meiryo UI" w:hAnsi="Meiryo UI" w:hint="eastAsia"/>
        </w:rPr>
      </w:pPr>
    </w:p>
    <w:p w14:paraId="39A66DAD" w14:textId="77777777" w:rsidR="00DB482F" w:rsidRPr="009B58D6" w:rsidRDefault="00E47BDE" w:rsidP="00E47BDE">
      <w:pPr>
        <w:pStyle w:val="a9"/>
        <w:numPr>
          <w:ilvl w:val="0"/>
          <w:numId w:val="8"/>
        </w:numPr>
        <w:ind w:leftChars="0"/>
        <w:rPr>
          <w:rStyle w:val="normaltextrun"/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作成したAPIについて、POSTMANなどによる</w:t>
      </w:r>
      <w:r w:rsidRPr="009B58D6">
        <w:rPr>
          <w:rStyle w:val="normaltextrun"/>
          <w:rFonts w:ascii="Meiryo UI" w:eastAsia="Meiryo UI" w:hAnsi="Meiryo UI"/>
          <w:szCs w:val="21"/>
        </w:rPr>
        <w:t>POST</w:t>
      </w:r>
      <w:r w:rsidRPr="009B58D6">
        <w:rPr>
          <w:rStyle w:val="normaltextrun"/>
          <w:rFonts w:ascii="Meiryo UI" w:eastAsia="Meiryo UI" w:hAnsi="Meiryo UI" w:hint="eastAsia"/>
          <w:szCs w:val="21"/>
        </w:rPr>
        <w:t>およびD</w:t>
      </w:r>
      <w:r w:rsidRPr="009B58D6">
        <w:rPr>
          <w:rStyle w:val="normaltextrun"/>
          <w:rFonts w:ascii="Meiryo UI" w:eastAsia="Meiryo UI" w:hAnsi="Meiryo UI"/>
          <w:szCs w:val="21"/>
        </w:rPr>
        <w:t>ELETE</w:t>
      </w:r>
      <w:r w:rsidRPr="009B58D6">
        <w:rPr>
          <w:rStyle w:val="normaltextrun"/>
          <w:rFonts w:ascii="Meiryo UI" w:eastAsia="Meiryo UI" w:hAnsi="Meiryo UI" w:hint="eastAsia"/>
          <w:szCs w:val="21"/>
        </w:rPr>
        <w:t>の確認。</w:t>
      </w:r>
    </w:p>
    <w:p w14:paraId="40CA5A98" w14:textId="716EDB29" w:rsidR="00E47BDE" w:rsidRPr="009F47CE" w:rsidRDefault="00E47BDE" w:rsidP="00E47BDE">
      <w:pPr>
        <w:pStyle w:val="a9"/>
        <w:numPr>
          <w:ilvl w:val="1"/>
          <w:numId w:val="8"/>
        </w:numPr>
        <w:ind w:leftChars="0"/>
        <w:rPr>
          <w:rStyle w:val="normaltextrun"/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P</w:t>
      </w:r>
      <w:r w:rsidRPr="009B58D6">
        <w:rPr>
          <w:rStyle w:val="normaltextrun"/>
          <w:rFonts w:ascii="Meiryo UI" w:eastAsia="Meiryo UI" w:hAnsi="Meiryo UI"/>
          <w:szCs w:val="21"/>
        </w:rPr>
        <w:t>OST</w:t>
      </w:r>
      <w:r w:rsidRPr="009B58D6">
        <w:rPr>
          <w:rStyle w:val="normaltextrun"/>
          <w:rFonts w:ascii="Meiryo UI" w:eastAsia="Meiryo UI" w:hAnsi="Meiryo UI" w:hint="eastAsia"/>
          <w:szCs w:val="21"/>
        </w:rPr>
        <w:t>の実行結果</w:t>
      </w:r>
    </w:p>
    <w:p w14:paraId="44DA9C58" w14:textId="315C50C2" w:rsidR="009F47CE" w:rsidRPr="009B58D6" w:rsidRDefault="002516EC" w:rsidP="009F47CE">
      <w:pPr>
        <w:pStyle w:val="a9"/>
        <w:ind w:leftChars="0"/>
        <w:rPr>
          <w:rStyle w:val="normaltextrun"/>
          <w:rFonts w:ascii="Meiryo UI" w:eastAsia="Meiryo UI" w:hAnsi="Meiryo UI" w:hint="eastAsia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3D92EF34" wp14:editId="70D6881A">
            <wp:extent cx="3747209" cy="2341916"/>
            <wp:effectExtent l="0" t="0" r="0" b="0"/>
            <wp:docPr id="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53" cy="23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D68" w14:textId="77777777" w:rsidR="00E47BDE" w:rsidRPr="009B58D6" w:rsidRDefault="00E47BDE" w:rsidP="00E47BDE">
      <w:pPr>
        <w:pStyle w:val="a9"/>
        <w:numPr>
          <w:ilvl w:val="1"/>
          <w:numId w:val="8"/>
        </w:numPr>
        <w:ind w:leftChars="0"/>
        <w:rPr>
          <w:rStyle w:val="normaltextrun"/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lastRenderedPageBreak/>
        <w:t>D</w:t>
      </w:r>
      <w:r w:rsidRPr="009B58D6">
        <w:rPr>
          <w:rStyle w:val="normaltextrun"/>
          <w:rFonts w:ascii="Meiryo UI" w:eastAsia="Meiryo UI" w:hAnsi="Meiryo UI"/>
          <w:szCs w:val="21"/>
        </w:rPr>
        <w:t>ELETE</w:t>
      </w:r>
      <w:r w:rsidRPr="009B58D6">
        <w:rPr>
          <w:rStyle w:val="normaltextrun"/>
          <w:rFonts w:ascii="Meiryo UI" w:eastAsia="Meiryo UI" w:hAnsi="Meiryo UI" w:hint="eastAsia"/>
          <w:szCs w:val="21"/>
        </w:rPr>
        <w:t xml:space="preserve">の実行結果 </w:t>
      </w:r>
      <w:r w:rsidRPr="009B58D6">
        <w:rPr>
          <w:rStyle w:val="normaltextrun"/>
          <w:rFonts w:ascii="Meiryo UI" w:eastAsia="Meiryo UI" w:hAnsi="Meiryo UI"/>
          <w:szCs w:val="21"/>
        </w:rPr>
        <w:t>(</w:t>
      </w:r>
      <w:r w:rsidRPr="009B58D6">
        <w:rPr>
          <w:rStyle w:val="normaltextrun"/>
          <w:rFonts w:ascii="Meiryo UI" w:eastAsia="Meiryo UI" w:hAnsi="Meiryo UI" w:hint="eastAsia"/>
          <w:szCs w:val="21"/>
        </w:rPr>
        <w:t>一部のコンテンツだけをD</w:t>
      </w:r>
      <w:r w:rsidRPr="009B58D6">
        <w:rPr>
          <w:rStyle w:val="normaltextrun"/>
          <w:rFonts w:ascii="Meiryo UI" w:eastAsia="Meiryo UI" w:hAnsi="Meiryo UI"/>
          <w:szCs w:val="21"/>
        </w:rPr>
        <w:t>ELETE</w:t>
      </w:r>
      <w:r w:rsidRPr="009B58D6">
        <w:rPr>
          <w:rStyle w:val="normaltextrun"/>
          <w:rFonts w:ascii="Meiryo UI" w:eastAsia="Meiryo UI" w:hAnsi="Meiryo UI" w:hint="eastAsia"/>
          <w:szCs w:val="21"/>
        </w:rPr>
        <w:t>した場合)</w:t>
      </w:r>
    </w:p>
    <w:p w14:paraId="26FA7D80" w14:textId="77777777" w:rsidR="00E47BDE" w:rsidRDefault="00E47BDE" w:rsidP="00E47BDE">
      <w:pPr>
        <w:rPr>
          <w:rFonts w:ascii="Meiryo UI" w:eastAsia="Meiryo UI" w:hAnsi="Meiryo UI"/>
        </w:rPr>
      </w:pPr>
    </w:p>
    <w:p w14:paraId="72AD4C3F" w14:textId="0AEA42C4" w:rsidR="00E47BDE" w:rsidRDefault="00B122E0" w:rsidP="00E47BDE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58100F4D" wp14:editId="273E6219">
            <wp:extent cx="6645910" cy="4153535"/>
            <wp:effectExtent l="0" t="0" r="0" b="0"/>
            <wp:docPr id="2" name="図 2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コンピューターのスクリーンショット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84A" w14:textId="77777777" w:rsidR="00E47BDE" w:rsidRDefault="00E47BDE" w:rsidP="00E47BDE">
      <w:pPr>
        <w:rPr>
          <w:rFonts w:ascii="Meiryo UI" w:eastAsia="Meiryo UI" w:hAnsi="Meiryo UI"/>
        </w:rPr>
      </w:pPr>
    </w:p>
    <w:p w14:paraId="75720560" w14:textId="77777777" w:rsidR="00E47BDE" w:rsidRPr="00E47BDE" w:rsidRDefault="00E47BDE" w:rsidP="00E47BDE">
      <w:pPr>
        <w:rPr>
          <w:rFonts w:ascii="Meiryo UI" w:eastAsia="Meiryo UI" w:hAnsi="Meiryo UI"/>
        </w:rPr>
      </w:pPr>
    </w:p>
    <w:sectPr w:rsidR="00E47BDE" w:rsidRPr="00E47BDE" w:rsidSect="001B420B">
      <w:footerReference w:type="default" r:id="rId15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DE83" w14:textId="77777777" w:rsidR="00066881" w:rsidRDefault="00066881" w:rsidP="001B420B">
      <w:r>
        <w:separator/>
      </w:r>
    </w:p>
  </w:endnote>
  <w:endnote w:type="continuationSeparator" w:id="0">
    <w:p w14:paraId="71F66E1B" w14:textId="77777777" w:rsidR="00066881" w:rsidRDefault="00066881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riam Libre">
    <w:panose1 w:val="00000500000000000000"/>
    <w:charset w:val="B1"/>
    <w:family w:val="auto"/>
    <w:pitch w:val="variable"/>
    <w:sig w:usb0="00000807" w:usb1="40000000" w:usb2="00000000" w:usb3="00000000" w:csb0="000000B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777BCAB8" w14:textId="77777777">
      <w:trPr>
        <w:jc w:val="right"/>
      </w:trPr>
      <w:tc>
        <w:tcPr>
          <w:tcW w:w="4795" w:type="dxa"/>
          <w:vAlign w:val="center"/>
        </w:tcPr>
        <w:p w14:paraId="1427C4A6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54AFCDEC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  <w:sz w:val="20"/>
              <w:szCs w:val="20"/>
            </w:rPr>
          </w:pP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631CFBF0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9328" w14:textId="77777777" w:rsidR="00066881" w:rsidRDefault="00066881" w:rsidP="001B420B">
      <w:r>
        <w:rPr>
          <w:rFonts w:hint="eastAsia"/>
        </w:rPr>
        <w:separator/>
      </w:r>
    </w:p>
  </w:footnote>
  <w:footnote w:type="continuationSeparator" w:id="0">
    <w:p w14:paraId="5F05F15F" w14:textId="77777777" w:rsidR="00066881" w:rsidRDefault="00066881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7786"/>
    <w:multiLevelType w:val="hybridMultilevel"/>
    <w:tmpl w:val="4D66BC58"/>
    <w:lvl w:ilvl="0" w:tplc="F0F4618A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C4B6A93"/>
    <w:multiLevelType w:val="multilevel"/>
    <w:tmpl w:val="C1824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95554"/>
    <w:multiLevelType w:val="hybridMultilevel"/>
    <w:tmpl w:val="5ED0A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7552400"/>
    <w:multiLevelType w:val="hybridMultilevel"/>
    <w:tmpl w:val="EC7C0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01A7FB9"/>
    <w:multiLevelType w:val="multilevel"/>
    <w:tmpl w:val="643A8B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A12D5"/>
    <w:multiLevelType w:val="multilevel"/>
    <w:tmpl w:val="61D819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1"/>
  </w:num>
  <w:num w:numId="3">
    <w:abstractNumId w:val="6"/>
  </w:num>
  <w:num w:numId="4">
    <w:abstractNumId w:val="10"/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5A"/>
    <w:rsid w:val="00066881"/>
    <w:rsid w:val="00165B0E"/>
    <w:rsid w:val="001B420B"/>
    <w:rsid w:val="002516EC"/>
    <w:rsid w:val="0032641D"/>
    <w:rsid w:val="00394D83"/>
    <w:rsid w:val="003C1CB1"/>
    <w:rsid w:val="00483A14"/>
    <w:rsid w:val="00582D3A"/>
    <w:rsid w:val="00734A6C"/>
    <w:rsid w:val="00790F83"/>
    <w:rsid w:val="007E0449"/>
    <w:rsid w:val="00834568"/>
    <w:rsid w:val="00874626"/>
    <w:rsid w:val="008B070D"/>
    <w:rsid w:val="008C6668"/>
    <w:rsid w:val="008E699E"/>
    <w:rsid w:val="008F76DE"/>
    <w:rsid w:val="009316BB"/>
    <w:rsid w:val="00940B95"/>
    <w:rsid w:val="009B58D6"/>
    <w:rsid w:val="009C318E"/>
    <w:rsid w:val="009F47CE"/>
    <w:rsid w:val="00A52082"/>
    <w:rsid w:val="00A80170"/>
    <w:rsid w:val="00AE195A"/>
    <w:rsid w:val="00B122E0"/>
    <w:rsid w:val="00DB482F"/>
    <w:rsid w:val="00DE047F"/>
    <w:rsid w:val="00E47BDE"/>
    <w:rsid w:val="00EC05FE"/>
    <w:rsid w:val="00F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E29E7A5"/>
  <w15:chartTrackingRefBased/>
  <w15:docId w15:val="{7F207DA4-CDC1-F543-83C9-613F1302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0E66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  <w:style w:type="paragraph" w:customStyle="1" w:styleId="paragraph">
    <w:name w:val="paragraph"/>
    <w:basedOn w:val="a"/>
    <w:rsid w:val="00DB482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DB482F"/>
  </w:style>
  <w:style w:type="character" w:customStyle="1" w:styleId="eop">
    <w:name w:val="eop"/>
    <w:basedOn w:val="a0"/>
    <w:rsid w:val="00DB482F"/>
  </w:style>
  <w:style w:type="character" w:customStyle="1" w:styleId="bcx8">
    <w:name w:val="bcx8"/>
    <w:basedOn w:val="a0"/>
    <w:rsid w:val="00DB482F"/>
  </w:style>
  <w:style w:type="paragraph" w:styleId="a9">
    <w:name w:val="List Paragraph"/>
    <w:basedOn w:val="a"/>
    <w:uiPriority w:val="34"/>
    <w:qFormat/>
    <w:rsid w:val="00E47BDE"/>
    <w:pPr>
      <w:ind w:leftChars="400" w:left="840"/>
    </w:pPr>
  </w:style>
  <w:style w:type="character" w:customStyle="1" w:styleId="spellingerror">
    <w:name w:val="spellingerror"/>
    <w:basedOn w:val="a0"/>
    <w:rsid w:val="009C318E"/>
  </w:style>
  <w:style w:type="character" w:customStyle="1" w:styleId="apple-converted-space">
    <w:name w:val="apple-converted-space"/>
    <w:basedOn w:val="a0"/>
    <w:rsid w:val="00790F83"/>
  </w:style>
  <w:style w:type="character" w:styleId="aa">
    <w:name w:val="Hyperlink"/>
    <w:basedOn w:val="a0"/>
    <w:uiPriority w:val="99"/>
    <w:unhideWhenUsed/>
    <w:rsid w:val="00790F83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790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4PVwfdJ7P1yhoKx8w0_9MbNAq_Jl7q0kqyJoncfP6Gk/edit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eetdb.io/api/v1/x75imnxuswnfp/search?id=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eetdb.io/api/v1/x75imnxuswnfp?limit=10&amp;offset=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heetdb.io/api/v1/x75imnxuswnfp?srot_order=desc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eetdb.io/api/v1/x75imnxuswnfp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kahashimiyu/Documents/API&#23455;&#32722;/&#12524;&#12507;&#12442;&#12540;&#12488;&#65298;/API&#23455;&#32722;&#12524;&#12507;&#12442;&#12540;&#12488;(2)_&#12486;&#12531;&#12501;&#12442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API実習レポート(2)_テンプレート.dotx</Template>
  <TotalTime>18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髙橋 美優　takahashi miyu</cp:lastModifiedBy>
  <cp:revision>6</cp:revision>
  <dcterms:created xsi:type="dcterms:W3CDTF">2021-12-07T05:35:00Z</dcterms:created>
  <dcterms:modified xsi:type="dcterms:W3CDTF">2021-12-07T07:30:00Z</dcterms:modified>
</cp:coreProperties>
</file>